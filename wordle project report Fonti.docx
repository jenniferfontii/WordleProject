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3C9D1" w14:textId="77777777" w:rsidR="00D576A5" w:rsidRDefault="00D576A5">
      <w:pPr>
        <w:jc w:val="center"/>
        <w:rPr>
          <w:rFonts w:cs="Arial"/>
          <w:b/>
          <w:bCs/>
          <w:sz w:val="72"/>
          <w:szCs w:val="72"/>
          <w:lang w:val="it-IT"/>
        </w:rPr>
      </w:pPr>
    </w:p>
    <w:p w14:paraId="6F73C9D2" w14:textId="77777777" w:rsidR="00D576A5" w:rsidRPr="00D80702" w:rsidRDefault="00C577B0">
      <w:pPr>
        <w:jc w:val="center"/>
        <w:rPr>
          <w:rFonts w:cs="Arial"/>
          <w:b/>
          <w:bCs/>
          <w:sz w:val="72"/>
          <w:szCs w:val="72"/>
        </w:rPr>
      </w:pPr>
      <w:r w:rsidRPr="00D80702">
        <w:rPr>
          <w:rFonts w:cs="Arial"/>
          <w:b/>
          <w:bCs/>
          <w:sz w:val="72"/>
          <w:szCs w:val="72"/>
        </w:rPr>
        <w:t>C++ PROJECT</w:t>
      </w:r>
    </w:p>
    <w:p w14:paraId="6F73C9D3" w14:textId="77777777" w:rsidR="00D576A5" w:rsidRPr="00D80702" w:rsidRDefault="00C577B0">
      <w:pPr>
        <w:jc w:val="center"/>
        <w:rPr>
          <w:rFonts w:cs="Arial"/>
          <w:b/>
          <w:bCs/>
          <w:sz w:val="72"/>
          <w:szCs w:val="72"/>
        </w:rPr>
      </w:pPr>
      <w:r w:rsidRPr="00D80702">
        <w:rPr>
          <w:rFonts w:cs="Arial"/>
          <w:b/>
          <w:bCs/>
          <w:sz w:val="72"/>
          <w:szCs w:val="72"/>
        </w:rPr>
        <w:t>WORDLE</w:t>
      </w:r>
    </w:p>
    <w:p w14:paraId="6F73C9D4" w14:textId="77777777" w:rsidR="00D576A5" w:rsidRPr="00D80702" w:rsidRDefault="00C577B0">
      <w:pPr>
        <w:jc w:val="center"/>
        <w:rPr>
          <w:rFonts w:cs="Arial"/>
          <w:b/>
          <w:bCs/>
          <w:sz w:val="72"/>
          <w:szCs w:val="72"/>
        </w:rPr>
      </w:pPr>
      <w:r w:rsidRPr="00D80702">
        <w:rPr>
          <w:rFonts w:cs="Arial"/>
          <w:b/>
          <w:bCs/>
          <w:sz w:val="72"/>
          <w:szCs w:val="72"/>
        </w:rPr>
        <w:t>JENNIFER FONTI</w:t>
      </w:r>
    </w:p>
    <w:p w14:paraId="6F73C9D5" w14:textId="77777777" w:rsidR="00D576A5" w:rsidRPr="00D80702" w:rsidRDefault="00C577B0">
      <w:pPr>
        <w:jc w:val="center"/>
        <w:rPr>
          <w:rFonts w:cs="Arial"/>
          <w:b/>
          <w:bCs/>
          <w:sz w:val="72"/>
          <w:szCs w:val="72"/>
        </w:rPr>
      </w:pPr>
      <w:r w:rsidRPr="00D80702">
        <w:rPr>
          <w:rFonts w:cs="Arial"/>
          <w:b/>
          <w:bCs/>
          <w:sz w:val="72"/>
          <w:szCs w:val="72"/>
        </w:rPr>
        <w:t>N1025571</w:t>
      </w:r>
    </w:p>
    <w:p w14:paraId="6F73C9D6" w14:textId="10D72EB2" w:rsidR="00D576A5" w:rsidRDefault="00C577B0">
      <w:pPr>
        <w:jc w:val="center"/>
      </w:pPr>
      <w:r>
        <w:rPr>
          <w:rFonts w:cs="Arial"/>
          <w:b/>
          <w:bCs/>
          <w:noProof/>
          <w:sz w:val="72"/>
          <w:szCs w:val="72"/>
          <w:lang w:val="it-IT"/>
        </w:rPr>
        <w:drawing>
          <wp:inline distT="0" distB="0" distL="0" distR="0" wp14:anchorId="6F73C9D1" wp14:editId="6F73C9D2">
            <wp:extent cx="4161864" cy="4867058"/>
            <wp:effectExtent l="0" t="0" r="0" b="0"/>
            <wp:docPr id="1" name="Immagine 1" descr="Immagine che contiene tavolo&#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1864" cy="4867058"/>
                    </a:xfrm>
                    <a:prstGeom prst="rect">
                      <a:avLst/>
                    </a:prstGeom>
                    <a:noFill/>
                    <a:ln>
                      <a:noFill/>
                      <a:prstDash/>
                    </a:ln>
                  </pic:spPr>
                </pic:pic>
              </a:graphicData>
            </a:graphic>
          </wp:inline>
        </w:drawing>
      </w:r>
    </w:p>
    <w:p w14:paraId="2A2715D7" w14:textId="77777777" w:rsidR="003660E6" w:rsidRDefault="003660E6">
      <w:pPr>
        <w:jc w:val="center"/>
      </w:pPr>
    </w:p>
    <w:sdt>
      <w:sdtPr>
        <w:id w:val="884615010"/>
        <w:docPartObj>
          <w:docPartGallery w:val="Table of Contents"/>
          <w:docPartUnique/>
        </w:docPartObj>
      </w:sdtPr>
      <w:sdtEndPr>
        <w:rPr>
          <w:rFonts w:ascii="Arial" w:eastAsia="Calibri" w:hAnsi="Arial" w:cs="Times New Roman"/>
          <w:b/>
          <w:bCs/>
          <w:color w:val="auto"/>
          <w:sz w:val="28"/>
          <w:szCs w:val="22"/>
          <w:lang w:val="en-GB" w:eastAsia="en-US"/>
        </w:rPr>
      </w:sdtEndPr>
      <w:sdtContent>
        <w:p w14:paraId="48D415A8" w14:textId="7509F735" w:rsidR="003660E6" w:rsidRDefault="003660E6">
          <w:pPr>
            <w:pStyle w:val="Titolosommario"/>
          </w:pPr>
          <w:r>
            <w:t>Sommario</w:t>
          </w:r>
        </w:p>
        <w:p w14:paraId="2726B81C" w14:textId="0865D67E" w:rsidR="003660E6" w:rsidRDefault="003660E6">
          <w:pPr>
            <w:pStyle w:val="Sommario1"/>
            <w:tabs>
              <w:tab w:val="right" w:leader="dot" w:pos="9628"/>
            </w:tabs>
            <w:rPr>
              <w:rFonts w:asciiTheme="minorHAnsi" w:eastAsiaTheme="minorEastAsia" w:hAnsiTheme="minorHAnsi" w:cstheme="minorBidi"/>
              <w:noProof/>
              <w:sz w:val="22"/>
              <w:lang w:val="it-IT" w:eastAsia="it-IT"/>
            </w:rPr>
          </w:pPr>
          <w:r>
            <w:fldChar w:fldCharType="begin"/>
          </w:r>
          <w:r>
            <w:instrText xml:space="preserve"> TOC \o "1-3" \h \z \u </w:instrText>
          </w:r>
          <w:r>
            <w:fldChar w:fldCharType="separate"/>
          </w:r>
          <w:hyperlink w:anchor="_Toc101689768" w:history="1">
            <w:r w:rsidRPr="00487273">
              <w:rPr>
                <w:rStyle w:val="Collegamentoipertestuale"/>
                <w:noProof/>
              </w:rPr>
              <w:t>Analysis:</w:t>
            </w:r>
            <w:r>
              <w:rPr>
                <w:noProof/>
                <w:webHidden/>
              </w:rPr>
              <w:tab/>
            </w:r>
            <w:r>
              <w:rPr>
                <w:noProof/>
                <w:webHidden/>
              </w:rPr>
              <w:fldChar w:fldCharType="begin"/>
            </w:r>
            <w:r>
              <w:rPr>
                <w:noProof/>
                <w:webHidden/>
              </w:rPr>
              <w:instrText xml:space="preserve"> PAGEREF _Toc101689768 \h </w:instrText>
            </w:r>
            <w:r>
              <w:rPr>
                <w:noProof/>
                <w:webHidden/>
              </w:rPr>
            </w:r>
            <w:r>
              <w:rPr>
                <w:noProof/>
                <w:webHidden/>
              </w:rPr>
              <w:fldChar w:fldCharType="separate"/>
            </w:r>
            <w:r w:rsidR="00C577B0">
              <w:rPr>
                <w:noProof/>
                <w:webHidden/>
              </w:rPr>
              <w:t>3</w:t>
            </w:r>
            <w:r>
              <w:rPr>
                <w:noProof/>
                <w:webHidden/>
              </w:rPr>
              <w:fldChar w:fldCharType="end"/>
            </w:r>
          </w:hyperlink>
        </w:p>
        <w:p w14:paraId="1371BFC0" w14:textId="167571DD" w:rsidR="003660E6" w:rsidRDefault="003660E6">
          <w:pPr>
            <w:pStyle w:val="Sommario1"/>
            <w:tabs>
              <w:tab w:val="right" w:leader="dot" w:pos="9628"/>
            </w:tabs>
            <w:rPr>
              <w:rFonts w:asciiTheme="minorHAnsi" w:eastAsiaTheme="minorEastAsia" w:hAnsiTheme="minorHAnsi" w:cstheme="minorBidi"/>
              <w:noProof/>
              <w:sz w:val="22"/>
              <w:lang w:val="it-IT" w:eastAsia="it-IT"/>
            </w:rPr>
          </w:pPr>
          <w:hyperlink w:anchor="_Toc101689769" w:history="1">
            <w:r w:rsidRPr="00487273">
              <w:rPr>
                <w:rStyle w:val="Collegamentoipertestuale"/>
                <w:noProof/>
              </w:rPr>
              <w:t>Problem Identification:</w:t>
            </w:r>
            <w:r>
              <w:rPr>
                <w:noProof/>
                <w:webHidden/>
              </w:rPr>
              <w:tab/>
            </w:r>
            <w:r>
              <w:rPr>
                <w:noProof/>
                <w:webHidden/>
              </w:rPr>
              <w:fldChar w:fldCharType="begin"/>
            </w:r>
            <w:r>
              <w:rPr>
                <w:noProof/>
                <w:webHidden/>
              </w:rPr>
              <w:instrText xml:space="preserve"> PAGEREF _Toc101689769 \h </w:instrText>
            </w:r>
            <w:r>
              <w:rPr>
                <w:noProof/>
                <w:webHidden/>
              </w:rPr>
            </w:r>
            <w:r>
              <w:rPr>
                <w:noProof/>
                <w:webHidden/>
              </w:rPr>
              <w:fldChar w:fldCharType="separate"/>
            </w:r>
            <w:r w:rsidR="00C577B0">
              <w:rPr>
                <w:noProof/>
                <w:webHidden/>
              </w:rPr>
              <w:t>3</w:t>
            </w:r>
            <w:r>
              <w:rPr>
                <w:noProof/>
                <w:webHidden/>
              </w:rPr>
              <w:fldChar w:fldCharType="end"/>
            </w:r>
          </w:hyperlink>
        </w:p>
        <w:p w14:paraId="0DD5D75C" w14:textId="70EA28CE" w:rsidR="003660E6" w:rsidRDefault="003660E6">
          <w:pPr>
            <w:pStyle w:val="Sommario1"/>
            <w:tabs>
              <w:tab w:val="right" w:leader="dot" w:pos="9628"/>
            </w:tabs>
            <w:rPr>
              <w:rFonts w:asciiTheme="minorHAnsi" w:eastAsiaTheme="minorEastAsia" w:hAnsiTheme="minorHAnsi" w:cstheme="minorBidi"/>
              <w:noProof/>
              <w:sz w:val="22"/>
              <w:lang w:val="it-IT" w:eastAsia="it-IT"/>
            </w:rPr>
          </w:pPr>
          <w:hyperlink w:anchor="_Toc101689770" w:history="1">
            <w:r w:rsidRPr="00487273">
              <w:rPr>
                <w:rStyle w:val="Collegamentoipertestuale"/>
                <w:noProof/>
              </w:rPr>
              <w:t>Research of existing problem solutions:</w:t>
            </w:r>
            <w:r>
              <w:rPr>
                <w:noProof/>
                <w:webHidden/>
              </w:rPr>
              <w:tab/>
            </w:r>
            <w:r>
              <w:rPr>
                <w:noProof/>
                <w:webHidden/>
              </w:rPr>
              <w:fldChar w:fldCharType="begin"/>
            </w:r>
            <w:r>
              <w:rPr>
                <w:noProof/>
                <w:webHidden/>
              </w:rPr>
              <w:instrText xml:space="preserve"> PAGEREF _Toc101689770 \h </w:instrText>
            </w:r>
            <w:r>
              <w:rPr>
                <w:noProof/>
                <w:webHidden/>
              </w:rPr>
            </w:r>
            <w:r>
              <w:rPr>
                <w:noProof/>
                <w:webHidden/>
              </w:rPr>
              <w:fldChar w:fldCharType="separate"/>
            </w:r>
            <w:r w:rsidR="00C577B0">
              <w:rPr>
                <w:noProof/>
                <w:webHidden/>
              </w:rPr>
              <w:t>4</w:t>
            </w:r>
            <w:r>
              <w:rPr>
                <w:noProof/>
                <w:webHidden/>
              </w:rPr>
              <w:fldChar w:fldCharType="end"/>
            </w:r>
          </w:hyperlink>
        </w:p>
        <w:p w14:paraId="5FB39726" w14:textId="5C881BA8" w:rsidR="003660E6" w:rsidRDefault="003660E6">
          <w:pPr>
            <w:pStyle w:val="Sommario1"/>
            <w:tabs>
              <w:tab w:val="right" w:leader="dot" w:pos="9628"/>
            </w:tabs>
            <w:rPr>
              <w:rFonts w:asciiTheme="minorHAnsi" w:eastAsiaTheme="minorEastAsia" w:hAnsiTheme="minorHAnsi" w:cstheme="minorBidi"/>
              <w:noProof/>
              <w:sz w:val="22"/>
              <w:lang w:val="it-IT" w:eastAsia="it-IT"/>
            </w:rPr>
          </w:pPr>
          <w:hyperlink w:anchor="_Toc101689771" w:history="1">
            <w:r w:rsidRPr="00487273">
              <w:rPr>
                <w:rStyle w:val="Collegamentoipertestuale"/>
                <w:noProof/>
              </w:rPr>
              <w:t>Program requirements:</w:t>
            </w:r>
            <w:r>
              <w:rPr>
                <w:noProof/>
                <w:webHidden/>
              </w:rPr>
              <w:tab/>
            </w:r>
            <w:r>
              <w:rPr>
                <w:noProof/>
                <w:webHidden/>
              </w:rPr>
              <w:fldChar w:fldCharType="begin"/>
            </w:r>
            <w:r>
              <w:rPr>
                <w:noProof/>
                <w:webHidden/>
              </w:rPr>
              <w:instrText xml:space="preserve"> PAGEREF _Toc101689771 \h </w:instrText>
            </w:r>
            <w:r>
              <w:rPr>
                <w:noProof/>
                <w:webHidden/>
              </w:rPr>
            </w:r>
            <w:r>
              <w:rPr>
                <w:noProof/>
                <w:webHidden/>
              </w:rPr>
              <w:fldChar w:fldCharType="separate"/>
            </w:r>
            <w:r w:rsidR="00C577B0">
              <w:rPr>
                <w:noProof/>
                <w:webHidden/>
              </w:rPr>
              <w:t>4</w:t>
            </w:r>
            <w:r>
              <w:rPr>
                <w:noProof/>
                <w:webHidden/>
              </w:rPr>
              <w:fldChar w:fldCharType="end"/>
            </w:r>
          </w:hyperlink>
        </w:p>
        <w:p w14:paraId="07BA6586" w14:textId="67469FCF" w:rsidR="003660E6" w:rsidRDefault="003660E6">
          <w:pPr>
            <w:pStyle w:val="Sommario1"/>
            <w:tabs>
              <w:tab w:val="right" w:leader="dot" w:pos="9628"/>
            </w:tabs>
            <w:rPr>
              <w:rFonts w:asciiTheme="minorHAnsi" w:eastAsiaTheme="minorEastAsia" w:hAnsiTheme="minorHAnsi" w:cstheme="minorBidi"/>
              <w:noProof/>
              <w:sz w:val="22"/>
              <w:lang w:val="it-IT" w:eastAsia="it-IT"/>
            </w:rPr>
          </w:pPr>
          <w:hyperlink w:anchor="_Toc101689772" w:history="1">
            <w:r w:rsidRPr="00487273">
              <w:rPr>
                <w:rStyle w:val="Collegamentoipertestuale"/>
                <w:noProof/>
              </w:rPr>
              <w:t>Design and Implementation:</w:t>
            </w:r>
            <w:r>
              <w:rPr>
                <w:noProof/>
                <w:webHidden/>
              </w:rPr>
              <w:tab/>
            </w:r>
            <w:r>
              <w:rPr>
                <w:noProof/>
                <w:webHidden/>
              </w:rPr>
              <w:fldChar w:fldCharType="begin"/>
            </w:r>
            <w:r>
              <w:rPr>
                <w:noProof/>
                <w:webHidden/>
              </w:rPr>
              <w:instrText xml:space="preserve"> PAGEREF _Toc101689772 \h </w:instrText>
            </w:r>
            <w:r>
              <w:rPr>
                <w:noProof/>
                <w:webHidden/>
              </w:rPr>
            </w:r>
            <w:r>
              <w:rPr>
                <w:noProof/>
                <w:webHidden/>
              </w:rPr>
              <w:fldChar w:fldCharType="separate"/>
            </w:r>
            <w:r w:rsidR="00C577B0">
              <w:rPr>
                <w:noProof/>
                <w:webHidden/>
              </w:rPr>
              <w:t>4</w:t>
            </w:r>
            <w:r>
              <w:rPr>
                <w:noProof/>
                <w:webHidden/>
              </w:rPr>
              <w:fldChar w:fldCharType="end"/>
            </w:r>
          </w:hyperlink>
        </w:p>
        <w:p w14:paraId="14D57B8E" w14:textId="58F0DFAA" w:rsidR="003660E6" w:rsidRDefault="003660E6">
          <w:pPr>
            <w:pStyle w:val="Sommario1"/>
            <w:tabs>
              <w:tab w:val="right" w:leader="dot" w:pos="9628"/>
            </w:tabs>
            <w:rPr>
              <w:rFonts w:asciiTheme="minorHAnsi" w:eastAsiaTheme="minorEastAsia" w:hAnsiTheme="minorHAnsi" w:cstheme="minorBidi"/>
              <w:noProof/>
              <w:sz w:val="22"/>
              <w:lang w:val="it-IT" w:eastAsia="it-IT"/>
            </w:rPr>
          </w:pPr>
          <w:hyperlink w:anchor="_Toc101689773" w:history="1">
            <w:r w:rsidRPr="00487273">
              <w:rPr>
                <w:rStyle w:val="Collegamentoipertestuale"/>
                <w:noProof/>
              </w:rPr>
              <w:t>Testing:</w:t>
            </w:r>
            <w:r>
              <w:rPr>
                <w:noProof/>
                <w:webHidden/>
              </w:rPr>
              <w:tab/>
            </w:r>
            <w:r>
              <w:rPr>
                <w:noProof/>
                <w:webHidden/>
              </w:rPr>
              <w:fldChar w:fldCharType="begin"/>
            </w:r>
            <w:r>
              <w:rPr>
                <w:noProof/>
                <w:webHidden/>
              </w:rPr>
              <w:instrText xml:space="preserve"> PAGEREF _Toc101689773 \h </w:instrText>
            </w:r>
            <w:r>
              <w:rPr>
                <w:noProof/>
                <w:webHidden/>
              </w:rPr>
            </w:r>
            <w:r>
              <w:rPr>
                <w:noProof/>
                <w:webHidden/>
              </w:rPr>
              <w:fldChar w:fldCharType="separate"/>
            </w:r>
            <w:r w:rsidR="00C577B0">
              <w:rPr>
                <w:noProof/>
                <w:webHidden/>
              </w:rPr>
              <w:t>6</w:t>
            </w:r>
            <w:r>
              <w:rPr>
                <w:noProof/>
                <w:webHidden/>
              </w:rPr>
              <w:fldChar w:fldCharType="end"/>
            </w:r>
          </w:hyperlink>
        </w:p>
        <w:p w14:paraId="5CF1C110" w14:textId="34FB680C" w:rsidR="003660E6" w:rsidRDefault="003660E6">
          <w:pPr>
            <w:pStyle w:val="Sommario1"/>
            <w:tabs>
              <w:tab w:val="right" w:leader="dot" w:pos="9628"/>
            </w:tabs>
            <w:rPr>
              <w:rFonts w:asciiTheme="minorHAnsi" w:eastAsiaTheme="minorEastAsia" w:hAnsiTheme="minorHAnsi" w:cstheme="minorBidi"/>
              <w:noProof/>
              <w:sz w:val="22"/>
              <w:lang w:val="it-IT" w:eastAsia="it-IT"/>
            </w:rPr>
          </w:pPr>
          <w:hyperlink w:anchor="_Toc101689774" w:history="1">
            <w:r w:rsidRPr="00487273">
              <w:rPr>
                <w:rStyle w:val="Collegamentoipertestuale"/>
                <w:noProof/>
              </w:rPr>
              <w:t>Future improvements:</w:t>
            </w:r>
            <w:r>
              <w:rPr>
                <w:noProof/>
                <w:webHidden/>
              </w:rPr>
              <w:tab/>
            </w:r>
            <w:r>
              <w:rPr>
                <w:noProof/>
                <w:webHidden/>
              </w:rPr>
              <w:fldChar w:fldCharType="begin"/>
            </w:r>
            <w:r>
              <w:rPr>
                <w:noProof/>
                <w:webHidden/>
              </w:rPr>
              <w:instrText xml:space="preserve"> PAGEREF _Toc101689774 \h </w:instrText>
            </w:r>
            <w:r>
              <w:rPr>
                <w:noProof/>
                <w:webHidden/>
              </w:rPr>
            </w:r>
            <w:r>
              <w:rPr>
                <w:noProof/>
                <w:webHidden/>
              </w:rPr>
              <w:fldChar w:fldCharType="separate"/>
            </w:r>
            <w:r w:rsidR="00C577B0">
              <w:rPr>
                <w:noProof/>
                <w:webHidden/>
              </w:rPr>
              <w:t>7</w:t>
            </w:r>
            <w:r>
              <w:rPr>
                <w:noProof/>
                <w:webHidden/>
              </w:rPr>
              <w:fldChar w:fldCharType="end"/>
            </w:r>
          </w:hyperlink>
        </w:p>
        <w:p w14:paraId="0B4FB2F7" w14:textId="2E5E5C5C" w:rsidR="003660E6" w:rsidRDefault="003660E6">
          <w:r>
            <w:rPr>
              <w:b/>
              <w:bCs/>
            </w:rPr>
            <w:fldChar w:fldCharType="end"/>
          </w:r>
        </w:p>
      </w:sdtContent>
    </w:sdt>
    <w:p w14:paraId="6F73C9D7" w14:textId="77777777" w:rsidR="00D576A5" w:rsidRPr="00D80702" w:rsidRDefault="00C577B0">
      <w:pPr>
        <w:pStyle w:val="Titolo1"/>
        <w:pageBreakBefore/>
      </w:pPr>
      <w:bookmarkStart w:id="0" w:name="_Toc101689768"/>
      <w:r w:rsidRPr="00D80702">
        <w:lastRenderedPageBreak/>
        <w:t>Analysis:</w:t>
      </w:r>
      <w:bookmarkEnd w:id="0"/>
    </w:p>
    <w:p w14:paraId="6F73C9D8" w14:textId="77777777" w:rsidR="00D576A5" w:rsidRDefault="00C577B0">
      <w:pPr>
        <w:jc w:val="both"/>
      </w:pPr>
      <w:r>
        <w:t xml:space="preserve">I wanted to create a program in C++ that recreates the famous New York Times’ game </w:t>
      </w:r>
      <w:r>
        <w:rPr>
          <w:i/>
          <w:iCs/>
        </w:rPr>
        <w:t>Wordle</w:t>
      </w:r>
      <w:r>
        <w:t xml:space="preserve">. Wordle is a word puzzle game where you must guess a different 5 letter word each time </w:t>
      </w:r>
      <w:r>
        <w:t>you play. Every time that a word is inserted by the user the program checks if any of the letters is present in the guess, if it is and it’s in the right position the letter is going to become green, if it’s present but not in the right position it is goin</w:t>
      </w:r>
      <w:r>
        <w:t xml:space="preserve">g to become yellow and lastly, it it’s not present it is going to turn grey. </w:t>
      </w:r>
    </w:p>
    <w:p w14:paraId="6F73C9D9" w14:textId="77777777" w:rsidR="00D576A5" w:rsidRDefault="00C577B0">
      <w:pPr>
        <w:jc w:val="center"/>
      </w:pPr>
      <w:r>
        <w:rPr>
          <w:noProof/>
        </w:rPr>
        <w:drawing>
          <wp:inline distT="0" distB="0" distL="0" distR="0" wp14:anchorId="6F73C9D3" wp14:editId="6F73C9D4">
            <wp:extent cx="3215917" cy="2949196"/>
            <wp:effectExtent l="0" t="0" r="3533" b="3554"/>
            <wp:docPr id="2" name="Immagine 2" descr="Immagine che contiene testo&#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15917" cy="2949196"/>
                    </a:xfrm>
                    <a:prstGeom prst="rect">
                      <a:avLst/>
                    </a:prstGeom>
                    <a:noFill/>
                    <a:ln>
                      <a:noFill/>
                      <a:prstDash/>
                    </a:ln>
                  </pic:spPr>
                </pic:pic>
              </a:graphicData>
            </a:graphic>
          </wp:inline>
        </w:drawing>
      </w:r>
    </w:p>
    <w:p w14:paraId="6F73C9DA" w14:textId="77777777" w:rsidR="00D576A5" w:rsidRDefault="00C577B0">
      <w:pPr>
        <w:pStyle w:val="Titolo1"/>
      </w:pPr>
      <w:bookmarkStart w:id="1" w:name="_Toc101689769"/>
      <w:r>
        <w:t>Problem Identification:</w:t>
      </w:r>
      <w:bookmarkEnd w:id="1"/>
    </w:p>
    <w:p w14:paraId="6F73C9DB" w14:textId="77777777" w:rsidR="00D576A5" w:rsidRDefault="00C577B0">
      <w:r>
        <w:t>The original Wordle is a web application, therefore is coded mainly in JavaScript (back end) and HTML/CSS (front end). While the JavaScript back end cou</w:t>
      </w:r>
      <w:r>
        <w:t xml:space="preserve">ld be easily rethought in C++, the front-end part comes more difficult to “parse” using any C++ GUI library. </w:t>
      </w:r>
    </w:p>
    <w:p w14:paraId="6F73C9DC" w14:textId="0C00437A" w:rsidR="00D576A5" w:rsidRDefault="00C577B0">
      <w:r>
        <w:t>At the very beginning</w:t>
      </w:r>
      <w:r w:rsidR="00D80702">
        <w:t>,</w:t>
      </w:r>
      <w:r>
        <w:t xml:space="preserve"> while I was analysing the project, I opted to use Qt library to develop the </w:t>
      </w:r>
      <w:r w:rsidR="00D80702">
        <w:t>GUI,</w:t>
      </w:r>
      <w:r>
        <w:t xml:space="preserve"> but I found many problems between the </w:t>
      </w:r>
      <w:proofErr w:type="gramStart"/>
      <w:r>
        <w:t>open s</w:t>
      </w:r>
      <w:r>
        <w:t>ource</w:t>
      </w:r>
      <w:proofErr w:type="gramEnd"/>
      <w:r>
        <w:t xml:space="preserve"> version of Qt and my application.</w:t>
      </w:r>
    </w:p>
    <w:p w14:paraId="6F73C9DD" w14:textId="77777777" w:rsidR="00D576A5" w:rsidRDefault="00C577B0">
      <w:r>
        <w:t>After that, I tried numerous graphic libraries without much success, some for incompatibility with my computer some because they required purchases to use basic components.</w:t>
      </w:r>
    </w:p>
    <w:p w14:paraId="6F73C9DE" w14:textId="77777777" w:rsidR="00D576A5" w:rsidRDefault="00C577B0">
      <w:r>
        <w:t>In the end, I decided to give a try to Visu</w:t>
      </w:r>
      <w:r>
        <w:t>al Studio 2019, using a .net framework for the front end and even if with multiple difficulties it ended up being the right choice for my application.</w:t>
      </w:r>
    </w:p>
    <w:p w14:paraId="6F73C9DF" w14:textId="77777777" w:rsidR="00D576A5" w:rsidRDefault="00D576A5"/>
    <w:p w14:paraId="6F73C9E0" w14:textId="77777777" w:rsidR="00D576A5" w:rsidRDefault="00C577B0">
      <w:pPr>
        <w:pStyle w:val="Titolo1"/>
      </w:pPr>
      <w:bookmarkStart w:id="2" w:name="_Toc101689770"/>
      <w:r>
        <w:lastRenderedPageBreak/>
        <w:t>Research of existing problem solutions:</w:t>
      </w:r>
      <w:bookmarkEnd w:id="2"/>
    </w:p>
    <w:p w14:paraId="6F73C9E1" w14:textId="77777777" w:rsidR="00D576A5" w:rsidRDefault="00C577B0">
      <w:r>
        <w:t xml:space="preserve">As I said before, the most problematic part was the </w:t>
      </w:r>
      <w:r>
        <w:t xml:space="preserve">graphic. In fact, it required a lot of research to find the correct GUI library. </w:t>
      </w:r>
    </w:p>
    <w:p w14:paraId="6F73C9E2" w14:textId="77777777" w:rsidR="00D576A5" w:rsidRDefault="00C577B0">
      <w:r>
        <w:t>When I chose Visual Studio, I wasn’t strongly convinced it would have worked so I started following numerous You Tube tutorials on how to use a .net framework. Once I had the</w:t>
      </w:r>
      <w:r>
        <w:t xml:space="preserve"> knowledge, I needed I started developing the application but being my </w:t>
      </w:r>
      <w:proofErr w:type="gramStart"/>
      <w:r>
        <w:t>first time</w:t>
      </w:r>
      <w:proofErr w:type="gramEnd"/>
      <w:r>
        <w:t xml:space="preserve"> coding something so complex in C++ I came along some errors. I found the solutions to most of the problems on the Microsoft Visual Studio help web page and a few other on Sta</w:t>
      </w:r>
      <w:r>
        <w:t xml:space="preserve">ck Overflow. </w:t>
      </w:r>
    </w:p>
    <w:p w14:paraId="6F73C9E3" w14:textId="77777777" w:rsidR="00D576A5" w:rsidRDefault="00C577B0">
      <w:pPr>
        <w:pStyle w:val="Titolo1"/>
      </w:pPr>
      <w:bookmarkStart w:id="3" w:name="_Toc101689771"/>
      <w:r>
        <w:t>Program requirements</w:t>
      </w:r>
      <w:r w:rsidRPr="00D80702">
        <w:t>:</w:t>
      </w:r>
      <w:bookmarkEnd w:id="3"/>
    </w:p>
    <w:p w14:paraId="6F73C9E4" w14:textId="01295473" w:rsidR="00D576A5" w:rsidRDefault="00C577B0">
      <w:r>
        <w:t xml:space="preserve">The requirements for this program should include a valid Graphic User Interface, a file handling part to change the solution word every time that the game is restarted and lastly, being object oriented. </w:t>
      </w:r>
    </w:p>
    <w:p w14:paraId="29996AF0" w14:textId="1BDD2E4B" w:rsidR="00D80702" w:rsidRDefault="00D80702">
      <w:r>
        <w:t>After much research I manged to meet all the requirements stated above.</w:t>
      </w:r>
    </w:p>
    <w:p w14:paraId="6F73C9E5" w14:textId="757369C2" w:rsidR="00D576A5" w:rsidRDefault="00C577B0">
      <w:pPr>
        <w:pStyle w:val="Titolo1"/>
      </w:pPr>
      <w:bookmarkStart w:id="4" w:name="_Toc101689772"/>
      <w:r>
        <w:t>Design and Imple</w:t>
      </w:r>
      <w:r>
        <w:t>mentation:</w:t>
      </w:r>
      <w:bookmarkEnd w:id="4"/>
    </w:p>
    <w:p w14:paraId="67AD2159" w14:textId="4235B1A5" w:rsidR="00C577B0" w:rsidRPr="00C577B0" w:rsidRDefault="00C577B0" w:rsidP="00C577B0">
      <w:r>
        <w:rPr>
          <w:noProof/>
        </w:rPr>
        <w:drawing>
          <wp:inline distT="0" distB="0" distL="0" distR="0" wp14:anchorId="53773E57" wp14:editId="74597D99">
            <wp:extent cx="6120130" cy="472948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4729480"/>
                    </a:xfrm>
                    <a:prstGeom prst="rect">
                      <a:avLst/>
                    </a:prstGeom>
                    <a:noFill/>
                    <a:ln>
                      <a:noFill/>
                    </a:ln>
                  </pic:spPr>
                </pic:pic>
              </a:graphicData>
            </a:graphic>
          </wp:inline>
        </w:drawing>
      </w:r>
    </w:p>
    <w:p w14:paraId="6F73C9E6" w14:textId="7B332C3B" w:rsidR="00D576A5" w:rsidRDefault="00C577B0">
      <w:r>
        <w:t xml:space="preserve">This is how I implemented the main </w:t>
      </w:r>
      <w:r w:rsidR="00D80702">
        <w:t>part</w:t>
      </w:r>
      <w:r>
        <w:t xml:space="preserve"> of my program:</w:t>
      </w:r>
    </w:p>
    <w:p w14:paraId="6F73C9E7" w14:textId="77777777" w:rsidR="00D576A5" w:rsidRDefault="00C577B0">
      <w:pPr>
        <w:pStyle w:val="Paragrafoelenco"/>
        <w:numPr>
          <w:ilvl w:val="0"/>
          <w:numId w:val="1"/>
        </w:numPr>
      </w:pPr>
      <w:r>
        <w:t>The program reads and save in an array a file that contains some of the most 5 letter English words present in the dictionary.</w:t>
      </w:r>
    </w:p>
    <w:p w14:paraId="6F73C9E8" w14:textId="77777777" w:rsidR="00D576A5" w:rsidRDefault="00C577B0">
      <w:pPr>
        <w:pStyle w:val="Paragrafoelenco"/>
        <w:numPr>
          <w:ilvl w:val="0"/>
          <w:numId w:val="1"/>
        </w:numPr>
      </w:pPr>
      <w:r>
        <w:t xml:space="preserve">Then </w:t>
      </w:r>
      <w:proofErr w:type="gramStart"/>
      <w:r>
        <w:t>it</w:t>
      </w:r>
      <w:proofErr w:type="gramEnd"/>
      <w:r>
        <w:t xml:space="preserve"> choses randomly one word out of the whole array </w:t>
      </w:r>
    </w:p>
    <w:p w14:paraId="6F73C9E9" w14:textId="77777777" w:rsidR="00D576A5" w:rsidRDefault="00C577B0">
      <w:pPr>
        <w:pStyle w:val="Paragrafoelenco"/>
        <w:numPr>
          <w:ilvl w:val="0"/>
          <w:numId w:val="1"/>
        </w:numPr>
      </w:pPr>
      <w:r>
        <w:t>The use</w:t>
      </w:r>
      <w:r>
        <w:t>r inserts a word, the program checks if it is a 5 letter one, if not doesn’t allow the user to go to the second row</w:t>
      </w:r>
    </w:p>
    <w:p w14:paraId="6F73C9EA" w14:textId="1A2991CA" w:rsidR="00D576A5" w:rsidRDefault="00C577B0">
      <w:pPr>
        <w:pStyle w:val="Paragrafoelenco"/>
        <w:numPr>
          <w:ilvl w:val="0"/>
          <w:numId w:val="1"/>
        </w:numPr>
      </w:pPr>
      <w:r>
        <w:t>If a 5 letters word is detected after the user pressed enter the program checks if the letters are in the right position and assign every le</w:t>
      </w:r>
      <w:r>
        <w:t xml:space="preserve">tter a </w:t>
      </w:r>
      <w:r w:rsidR="00D80702">
        <w:t>colour</w:t>
      </w:r>
      <w:r>
        <w:t xml:space="preserve">. </w:t>
      </w:r>
    </w:p>
    <w:p w14:paraId="6F73C9EB" w14:textId="77777777" w:rsidR="00D576A5" w:rsidRDefault="00C577B0">
      <w:pPr>
        <w:pStyle w:val="Paragrafoelenco"/>
        <w:numPr>
          <w:ilvl w:val="0"/>
          <w:numId w:val="1"/>
        </w:numPr>
      </w:pPr>
      <w:r>
        <w:t>If the word is corrected it stops the game, and displays the text: “you won”</w:t>
      </w:r>
    </w:p>
    <w:p w14:paraId="6F73C9EC" w14:textId="77777777" w:rsidR="00D576A5" w:rsidRDefault="00C577B0">
      <w:pPr>
        <w:pStyle w:val="Paragrafoelenco"/>
        <w:numPr>
          <w:ilvl w:val="0"/>
          <w:numId w:val="1"/>
        </w:numPr>
      </w:pPr>
      <w:r>
        <w:t>If not, it keeps repeating the loop (point 3 to 5) till it gets to the last row</w:t>
      </w:r>
    </w:p>
    <w:p w14:paraId="6F73C9ED" w14:textId="740594B6" w:rsidR="00D576A5" w:rsidRDefault="00C577B0">
      <w:pPr>
        <w:pStyle w:val="Paragrafoelenco"/>
        <w:numPr>
          <w:ilvl w:val="0"/>
          <w:numId w:val="1"/>
        </w:numPr>
      </w:pPr>
      <w:r>
        <w:t xml:space="preserve">If the user doesn’t guess the word by the end of the last row it displays the </w:t>
      </w:r>
      <w:r w:rsidR="00D80702">
        <w:t>word,</w:t>
      </w:r>
      <w:r>
        <w:t xml:space="preserve"> and the user lost the game.</w:t>
      </w:r>
    </w:p>
    <w:p w14:paraId="6F73C9EE" w14:textId="77777777" w:rsidR="00D576A5" w:rsidRDefault="00D576A5"/>
    <w:p w14:paraId="6F73C9EF" w14:textId="516A695C" w:rsidR="00D576A5" w:rsidRDefault="00C577B0">
      <w:r>
        <w:t>The main problem that I came across</w:t>
      </w:r>
      <w:r>
        <w:t xml:space="preserve"> during this process was the impossibility to make a ref class (.net managed class) and a normal C++ class communicate properly.</w:t>
      </w:r>
    </w:p>
    <w:p w14:paraId="6F73C9F0" w14:textId="77777777" w:rsidR="00D576A5" w:rsidRDefault="00C577B0">
      <w:r>
        <w:t xml:space="preserve">To solve this, I created a class “Wrapper” that parsed my </w:t>
      </w:r>
      <w:r>
        <w:t>normal class code to a manged class, so I was able to call its methods from the main window.</w:t>
      </w:r>
    </w:p>
    <w:p w14:paraId="6F73C9F1" w14:textId="28343FDC" w:rsidR="00D576A5" w:rsidRDefault="00C577B0">
      <w:r>
        <w:lastRenderedPageBreak/>
        <w:t xml:space="preserve">I found some other less significant problems while developing the project such as the impossibility if using some of the native </w:t>
      </w:r>
      <w:proofErr w:type="spellStart"/>
      <w:r>
        <w:t>c++</w:t>
      </w:r>
      <w:proofErr w:type="spellEnd"/>
      <w:r>
        <w:t xml:space="preserve"> types in the .net framework, bu</w:t>
      </w:r>
      <w:r>
        <w:t>t I managed to overcome these problems using different solutions.</w:t>
      </w:r>
    </w:p>
    <w:p w14:paraId="77829656" w14:textId="67CE6304" w:rsidR="00C577B0" w:rsidRDefault="00C577B0"/>
    <w:p w14:paraId="73B9815E" w14:textId="0B7E2543" w:rsidR="00C577B0" w:rsidRDefault="00C577B0"/>
    <w:p w14:paraId="0168345D" w14:textId="181BA831" w:rsidR="00C577B0" w:rsidRDefault="00C577B0"/>
    <w:p w14:paraId="78101BBE" w14:textId="69C45AC5" w:rsidR="00C577B0" w:rsidRDefault="00C577B0"/>
    <w:p w14:paraId="2CDB1740" w14:textId="16064286" w:rsidR="00C577B0" w:rsidRDefault="00C577B0"/>
    <w:p w14:paraId="0932DB43" w14:textId="63AF3A4E" w:rsidR="00C577B0" w:rsidRDefault="00C577B0"/>
    <w:p w14:paraId="545CBE0B" w14:textId="7DD40C20" w:rsidR="00C577B0" w:rsidRDefault="00C577B0"/>
    <w:p w14:paraId="4AE22D39" w14:textId="1B2E9B3C" w:rsidR="00C577B0" w:rsidRDefault="00C577B0"/>
    <w:p w14:paraId="6606019F" w14:textId="77777777" w:rsidR="00C577B0" w:rsidRDefault="00C577B0"/>
    <w:p w14:paraId="6F73C9F2" w14:textId="77777777" w:rsidR="00D576A5" w:rsidRDefault="00C577B0">
      <w:pPr>
        <w:pStyle w:val="Titolo1"/>
      </w:pPr>
      <w:bookmarkStart w:id="5" w:name="_Toc101689773"/>
      <w:r>
        <w:t>Testing:</w:t>
      </w:r>
      <w:bookmarkEnd w:id="5"/>
    </w:p>
    <w:p w14:paraId="6F73C9F3" w14:textId="77777777" w:rsidR="00D576A5" w:rsidRDefault="00C577B0">
      <w:pPr>
        <w:pStyle w:val="Paragrafoelenco"/>
        <w:numPr>
          <w:ilvl w:val="0"/>
          <w:numId w:val="2"/>
        </w:numPr>
      </w:pPr>
      <w:proofErr w:type="gramStart"/>
      <w:r>
        <w:t>User</w:t>
      </w:r>
      <w:proofErr w:type="gramEnd"/>
      <w:r>
        <w:t xml:space="preserve"> insert a word</w:t>
      </w:r>
      <w:r>
        <w:rPr>
          <w:lang w:val="it-IT"/>
        </w:rPr>
        <w:t>:</w:t>
      </w:r>
    </w:p>
    <w:p w14:paraId="6F73C9F4" w14:textId="77777777" w:rsidR="00D576A5" w:rsidRDefault="00C577B0">
      <w:pPr>
        <w:ind w:left="720"/>
      </w:pPr>
      <w:r>
        <w:rPr>
          <w:noProof/>
        </w:rPr>
        <w:drawing>
          <wp:inline distT="0" distB="0" distL="0" distR="0" wp14:anchorId="6F73C9D5" wp14:editId="6F73C9D6">
            <wp:extent cx="2810911" cy="3273039"/>
            <wp:effectExtent l="0" t="0" r="8489" b="3561"/>
            <wp:docPr id="3" name="Immagine 3" descr="Immagine che contiene tavolo&#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10911" cy="3273039"/>
                    </a:xfrm>
                    <a:prstGeom prst="rect">
                      <a:avLst/>
                    </a:prstGeom>
                    <a:noFill/>
                    <a:ln>
                      <a:noFill/>
                      <a:prstDash/>
                    </a:ln>
                  </pic:spPr>
                </pic:pic>
              </a:graphicData>
            </a:graphic>
          </wp:inline>
        </w:drawing>
      </w:r>
    </w:p>
    <w:p w14:paraId="6F73C9F5" w14:textId="77777777" w:rsidR="00D576A5" w:rsidRDefault="00C577B0">
      <w:pPr>
        <w:pStyle w:val="Paragrafoelenco"/>
        <w:numPr>
          <w:ilvl w:val="0"/>
          <w:numId w:val="2"/>
        </w:numPr>
      </w:pPr>
      <w:r>
        <w:t>Winning case:</w:t>
      </w:r>
    </w:p>
    <w:p w14:paraId="6F73C9F6" w14:textId="77777777" w:rsidR="00D576A5" w:rsidRDefault="00C577B0">
      <w:pPr>
        <w:pStyle w:val="Paragrafoelenco"/>
      </w:pPr>
      <w:r>
        <w:rPr>
          <w:noProof/>
        </w:rPr>
        <w:drawing>
          <wp:inline distT="0" distB="0" distL="0" distR="0" wp14:anchorId="6F73C9D7" wp14:editId="6F73C9D8">
            <wp:extent cx="2784466" cy="3259762"/>
            <wp:effectExtent l="0" t="0" r="0" b="0"/>
            <wp:docPr id="4" name="Immagine 4" descr="Immagine che contiene tavolo&#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84466" cy="3259762"/>
                    </a:xfrm>
                    <a:prstGeom prst="rect">
                      <a:avLst/>
                    </a:prstGeom>
                    <a:noFill/>
                    <a:ln>
                      <a:noFill/>
                      <a:prstDash/>
                    </a:ln>
                  </pic:spPr>
                </pic:pic>
              </a:graphicData>
            </a:graphic>
          </wp:inline>
        </w:drawing>
      </w:r>
    </w:p>
    <w:p w14:paraId="6F73C9F7" w14:textId="77777777" w:rsidR="00D576A5" w:rsidRDefault="00D576A5">
      <w:pPr>
        <w:pStyle w:val="Paragrafoelenco"/>
        <w:pageBreakBefore/>
      </w:pPr>
    </w:p>
    <w:p w14:paraId="6F73C9F8" w14:textId="77777777" w:rsidR="00D576A5" w:rsidRDefault="00D576A5">
      <w:pPr>
        <w:pStyle w:val="Paragrafoelenco"/>
      </w:pPr>
    </w:p>
    <w:p w14:paraId="6F73C9F9" w14:textId="77777777" w:rsidR="00D576A5" w:rsidRDefault="00C577B0">
      <w:pPr>
        <w:pStyle w:val="Paragrafoelenco"/>
        <w:numPr>
          <w:ilvl w:val="0"/>
          <w:numId w:val="2"/>
        </w:numPr>
      </w:pPr>
      <w:r>
        <w:t>Losing case:</w:t>
      </w:r>
    </w:p>
    <w:p w14:paraId="6F73C9FA" w14:textId="77777777" w:rsidR="00D576A5" w:rsidRDefault="00C577B0">
      <w:pPr>
        <w:pStyle w:val="Paragrafoelenco"/>
      </w:pPr>
      <w:r>
        <w:rPr>
          <w:noProof/>
        </w:rPr>
        <w:drawing>
          <wp:inline distT="0" distB="0" distL="0" distR="0" wp14:anchorId="6F73C9D9" wp14:editId="6F73C9DA">
            <wp:extent cx="2898492" cy="3326139"/>
            <wp:effectExtent l="0" t="0" r="0" b="7611"/>
            <wp:docPr id="5" name="Immagine 5" descr="Immagine che contiene tavolo&#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98492" cy="3326139"/>
                    </a:xfrm>
                    <a:prstGeom prst="rect">
                      <a:avLst/>
                    </a:prstGeom>
                    <a:noFill/>
                    <a:ln>
                      <a:noFill/>
                      <a:prstDash/>
                    </a:ln>
                  </pic:spPr>
                </pic:pic>
              </a:graphicData>
            </a:graphic>
          </wp:inline>
        </w:drawing>
      </w:r>
    </w:p>
    <w:p w14:paraId="6F73C9FB" w14:textId="77777777" w:rsidR="00D576A5" w:rsidRDefault="00D576A5">
      <w:pPr>
        <w:pStyle w:val="Paragrafoelenco"/>
        <w:ind w:left="1440"/>
      </w:pPr>
    </w:p>
    <w:p w14:paraId="6F73C9FC" w14:textId="77777777" w:rsidR="00D576A5" w:rsidRDefault="00C577B0">
      <w:pPr>
        <w:pStyle w:val="Titolo1"/>
      </w:pPr>
      <w:bookmarkStart w:id="6" w:name="_Toc101689774"/>
      <w:r>
        <w:t>Future improvements</w:t>
      </w:r>
      <w:r w:rsidRPr="00D80702">
        <w:t>:</w:t>
      </w:r>
      <w:bookmarkEnd w:id="6"/>
    </w:p>
    <w:p w14:paraId="6F73C9FD" w14:textId="4F886D9B" w:rsidR="00D576A5" w:rsidRDefault="00C577B0">
      <w:r>
        <w:t xml:space="preserve">I am planning on improve this project by creating a diagram showing </w:t>
      </w:r>
      <w:r w:rsidR="00D80702">
        <w:t>the statistics of</w:t>
      </w:r>
      <w:r>
        <w:t xml:space="preserve"> the user</w:t>
      </w:r>
      <w:r w:rsidR="00D80702">
        <w:t xml:space="preserve">, like percentage of winning and losing games </w:t>
      </w:r>
      <w:r>
        <w:t xml:space="preserve">and </w:t>
      </w:r>
      <w:r w:rsidR="00D80702">
        <w:t>how many times the user got the solution for each row</w:t>
      </w:r>
    </w:p>
    <w:p w14:paraId="6F73C9FE" w14:textId="54F491A7" w:rsidR="00D576A5" w:rsidRDefault="00C577B0">
      <w:r>
        <w:t>I am also thinking about change the background</w:t>
      </w:r>
      <w:r w:rsidR="00D80702" w:rsidRPr="00D80702">
        <w:t>-</w:t>
      </w:r>
      <w:proofErr w:type="spellStart"/>
      <w:r w:rsidR="00D80702">
        <w:t>color</w:t>
      </w:r>
      <w:proofErr w:type="spellEnd"/>
      <w:r w:rsidR="00D80702">
        <w:t xml:space="preserve"> </w:t>
      </w:r>
      <w:r>
        <w:t>of each key in keyboard when used in the grid</w:t>
      </w:r>
      <w:r w:rsidR="00D80702">
        <w:t>,</w:t>
      </w:r>
      <w:r>
        <w:t xml:space="preserve"> </w:t>
      </w:r>
      <w:r w:rsidR="00D80702">
        <w:t>using</w:t>
      </w:r>
      <w:r>
        <w:t xml:space="preserve"> the same logic as the text </w:t>
      </w:r>
      <w:proofErr w:type="gramStart"/>
      <w:r>
        <w:t>Boxes</w:t>
      </w:r>
      <w:proofErr w:type="gramEnd"/>
      <w:r>
        <w:t xml:space="preserve">. </w:t>
      </w:r>
    </w:p>
    <w:p w14:paraId="6F73C9FF" w14:textId="77777777" w:rsidR="00D576A5" w:rsidRDefault="00D576A5"/>
    <w:p w14:paraId="6F73CA00" w14:textId="77777777" w:rsidR="00D576A5" w:rsidRDefault="00D576A5"/>
    <w:p w14:paraId="6F73CA01" w14:textId="77777777" w:rsidR="00D576A5" w:rsidRDefault="00D576A5"/>
    <w:p w14:paraId="6F73CA02" w14:textId="77777777" w:rsidR="00D576A5" w:rsidRDefault="00D576A5">
      <w:pPr>
        <w:rPr>
          <w:rFonts w:cs="Arial"/>
          <w:b/>
          <w:bCs/>
          <w:sz w:val="36"/>
          <w:szCs w:val="36"/>
        </w:rPr>
      </w:pPr>
    </w:p>
    <w:sectPr w:rsidR="00D576A5">
      <w:headerReference w:type="default" r:id="rId14"/>
      <w:footerReference w:type="default" r:id="rId15"/>
      <w:pgSz w:w="11906" w:h="16838"/>
      <w:pgMar w:top="1417" w:right="1134" w:bottom="1134"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3C9DF" w14:textId="77777777" w:rsidR="00000000" w:rsidRDefault="00C577B0">
      <w:pPr>
        <w:spacing w:after="0" w:line="240" w:lineRule="auto"/>
      </w:pPr>
      <w:r>
        <w:separator/>
      </w:r>
    </w:p>
  </w:endnote>
  <w:endnote w:type="continuationSeparator" w:id="0">
    <w:p w14:paraId="6F73C9E1" w14:textId="77777777" w:rsidR="00000000" w:rsidRDefault="00C57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55CC6" w14:textId="77777777" w:rsidR="003660E6" w:rsidRDefault="003660E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3C9DB" w14:textId="77777777" w:rsidR="00000000" w:rsidRDefault="00C577B0">
      <w:pPr>
        <w:spacing w:after="0" w:line="240" w:lineRule="auto"/>
      </w:pPr>
      <w:r>
        <w:rPr>
          <w:color w:val="000000"/>
        </w:rPr>
        <w:separator/>
      </w:r>
    </w:p>
  </w:footnote>
  <w:footnote w:type="continuationSeparator" w:id="0">
    <w:p w14:paraId="6F73C9DD" w14:textId="77777777" w:rsidR="00000000" w:rsidRDefault="00C57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3C9E3" w14:textId="77777777" w:rsidR="009C72E8" w:rsidRDefault="00C577B0">
    <w:pPr>
      <w:pStyle w:val="Intestazione"/>
    </w:pPr>
    <w:r>
      <w:t>Fonti Jennifer</w:t>
    </w:r>
    <w:r>
      <w:tab/>
      <w:t>C++ project</w:t>
    </w:r>
    <w:r>
      <w:tab/>
      <w:t>Term 3</w:t>
    </w:r>
  </w:p>
  <w:p w14:paraId="6F73C9E4" w14:textId="77777777" w:rsidR="009C72E8" w:rsidRDefault="00C577B0">
    <w:pPr>
      <w:pStyle w:val="Intestazione"/>
    </w:pPr>
    <w:r>
      <w:t>N1025571</w:t>
    </w:r>
    <w:r>
      <w:tab/>
      <w:t>Wordle in C++</w:t>
    </w:r>
    <w:r>
      <w:tab/>
      <w:t>April 2022</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B4669"/>
    <w:multiLevelType w:val="multilevel"/>
    <w:tmpl w:val="F6A840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EDA4821"/>
    <w:multiLevelType w:val="multilevel"/>
    <w:tmpl w:val="CA5480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28949417">
    <w:abstractNumId w:val="1"/>
  </w:num>
  <w:num w:numId="2" w16cid:durableId="156506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576A5"/>
    <w:rsid w:val="003660E6"/>
    <w:rsid w:val="00C577B0"/>
    <w:rsid w:val="00D576A5"/>
    <w:rsid w:val="00D807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C9D1"/>
  <w15:docId w15:val="{DCD734D5-A98D-4839-9F90-71971E2B4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it-IT"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rPr>
      <w:rFonts w:ascii="Arial" w:hAnsi="Arial"/>
      <w:sz w:val="28"/>
      <w:lang w:val="en-GB"/>
    </w:rPr>
  </w:style>
  <w:style w:type="paragraph" w:styleId="Titolo1">
    <w:name w:val="heading 1"/>
    <w:basedOn w:val="Normale"/>
    <w:next w:val="Normale"/>
    <w:uiPriority w:val="9"/>
    <w:qFormat/>
    <w:pPr>
      <w:keepNext/>
      <w:keepLines/>
      <w:spacing w:before="240" w:after="0"/>
      <w:outlineLvl w:val="0"/>
    </w:pPr>
    <w:rPr>
      <w:rFonts w:eastAsia="Times New Roman"/>
      <w:color w:val="2F5496"/>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spacing w:after="0" w:line="240" w:lineRule="auto"/>
    </w:pPr>
  </w:style>
  <w:style w:type="character" w:customStyle="1" w:styleId="IntestazioneCarattere">
    <w:name w:val="Intestazione Carattere"/>
    <w:basedOn w:val="Carpredefinitoparagrafo"/>
    <w:rPr>
      <w:lang w:val="en-GB"/>
    </w:rPr>
  </w:style>
  <w:style w:type="paragraph" w:styleId="Pidipagina">
    <w:name w:val="footer"/>
    <w:basedOn w:val="Normale"/>
    <w:uiPriority w:val="99"/>
    <w:pPr>
      <w:tabs>
        <w:tab w:val="center" w:pos="4819"/>
        <w:tab w:val="right" w:pos="9638"/>
      </w:tabs>
      <w:spacing w:after="0" w:line="240" w:lineRule="auto"/>
    </w:pPr>
  </w:style>
  <w:style w:type="character" w:customStyle="1" w:styleId="PidipaginaCarattere">
    <w:name w:val="Piè di pagina Carattere"/>
    <w:basedOn w:val="Carpredefinitoparagrafo"/>
    <w:uiPriority w:val="99"/>
    <w:rPr>
      <w:lang w:val="en-GB"/>
    </w:rPr>
  </w:style>
  <w:style w:type="character" w:customStyle="1" w:styleId="Titolo1Carattere">
    <w:name w:val="Titolo 1 Carattere"/>
    <w:basedOn w:val="Carpredefinitoparagrafo"/>
    <w:rPr>
      <w:rFonts w:ascii="Arial" w:eastAsia="Times New Roman" w:hAnsi="Arial" w:cs="Times New Roman"/>
      <w:color w:val="2F5496"/>
      <w:sz w:val="32"/>
      <w:szCs w:val="32"/>
      <w:lang w:val="en-GB"/>
    </w:rPr>
  </w:style>
  <w:style w:type="paragraph" w:styleId="Paragrafoelenco">
    <w:name w:val="List Paragraph"/>
    <w:basedOn w:val="Normale"/>
    <w:pPr>
      <w:ind w:left="720"/>
      <w:contextualSpacing/>
    </w:pPr>
  </w:style>
  <w:style w:type="paragraph" w:styleId="Titolosommario">
    <w:name w:val="TOC Heading"/>
    <w:basedOn w:val="Titolo1"/>
    <w:next w:val="Normale"/>
    <w:uiPriority w:val="39"/>
    <w:unhideWhenUsed/>
    <w:qFormat/>
    <w:rsid w:val="003660E6"/>
    <w:pPr>
      <w:suppressAutoHyphens w:val="0"/>
      <w:autoSpaceDN/>
      <w:spacing w:line="259" w:lineRule="auto"/>
      <w:outlineLvl w:val="9"/>
    </w:pPr>
    <w:rPr>
      <w:rFonts w:asciiTheme="majorHAnsi" w:eastAsiaTheme="majorEastAsia" w:hAnsiTheme="majorHAnsi" w:cstheme="majorBidi"/>
      <w:color w:val="2F5496" w:themeColor="accent1" w:themeShade="BF"/>
      <w:lang w:val="it-IT" w:eastAsia="it-IT"/>
    </w:rPr>
  </w:style>
  <w:style w:type="paragraph" w:styleId="Sommario1">
    <w:name w:val="toc 1"/>
    <w:basedOn w:val="Normale"/>
    <w:next w:val="Normale"/>
    <w:autoRedefine/>
    <w:uiPriority w:val="39"/>
    <w:unhideWhenUsed/>
    <w:rsid w:val="003660E6"/>
    <w:pPr>
      <w:spacing w:after="100"/>
    </w:pPr>
  </w:style>
  <w:style w:type="character" w:styleId="Collegamentoipertestuale">
    <w:name w:val="Hyperlink"/>
    <w:basedOn w:val="Carpredefinitoparagrafo"/>
    <w:uiPriority w:val="99"/>
    <w:unhideWhenUsed/>
    <w:rsid w:val="003660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966C7-21C1-438C-8B8C-502234FB0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713</Words>
  <Characters>4067</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Fonti 2021 (N1025571)</dc:creator>
  <dc:description/>
  <cp:lastModifiedBy>Jennifer Fonti 2021 (N1025571)</cp:lastModifiedBy>
  <cp:revision>2</cp:revision>
  <dcterms:created xsi:type="dcterms:W3CDTF">2022-04-24T10:13:00Z</dcterms:created>
  <dcterms:modified xsi:type="dcterms:W3CDTF">2022-04-24T10:13:00Z</dcterms:modified>
</cp:coreProperties>
</file>